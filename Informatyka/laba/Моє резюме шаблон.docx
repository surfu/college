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ind w:hanging="0" w:left="0"/>
        <w:jc w:val="left"/>
        <w:rPr>
          <w:rFonts w:ascii="Times New Roman" w:hAnsi="Times New Roman"/>
        </w:rPr>
      </w:pPr>
      <w:hyperlink r:id="rId5">
        <w:r>
          <w:rPr/>
          <mc:AlternateContent>
            <mc:Choice Requires="wps"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-155575</wp:posOffset>
                  </wp:positionV>
                  <wp:extent cx="1609090" cy="2139950"/>
                  <wp:effectExtent l="635" t="635" r="635" b="635"/>
                  <wp:wrapNone/>
                  <wp:docPr id="1" name="Shape 1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609200" cy="213984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rect id="shape_0" ID="Shape 1" fillcolor="#729fcf" stroked="t" o:allowincell="f" style="position:absolute;margin-left:0.7pt;margin-top:-12.25pt;width:126.65pt;height:168.45pt;mso-wrap-style:none;v-text-anchor:middle">
                  <v:textbox>
                    <w:txbxContent>
                      <w:p>
                        <w:pPr>
                          <w:rPr/>
                        </w:pPr>
                        <w:r>
                          <w:rPr>
                            <w:lang w:val="zxx"/>
                          </w:rPr>
                        </w:r>
                      </w:p>
                    </w:txbxContent>
                  </v:textbox>
                  <v:fill o:detectmouseclick="t" color2="#8d6030"/>
                  <v:stroke color="#3465a4" joinstyle="round" endcap="flat"/>
                  <w10:wrap type="none"/>
                </v:rect>
              </w:pict>
            </mc:Fallback>
          </mc:AlternateContent>
          <mc:AlternateContent>
            <mc:Choice Requires="wps"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822960</wp:posOffset>
                  </wp:positionH>
                  <wp:positionV relativeFrom="paragraph">
                    <wp:posOffset>2585720</wp:posOffset>
                  </wp:positionV>
                  <wp:extent cx="38100" cy="19050"/>
                  <wp:effectExtent l="635" t="635" r="635" b="635"/>
                  <wp:wrapNone/>
                  <wp:docPr id="2" name="Shape 2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8160" cy="1908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rect id="shape_0" ID="Shape 2" fillcolor="#729fcf" stroked="t" o:allowincell="f" style="position:absolute;margin-left:64.8pt;margin-top:203.6pt;width:2.95pt;height:1.45pt;mso-wrap-style:none;v-text-anchor:middle">
                  <v:fill o:detectmouseclick="t" color2="#8d6030"/>
                  <v:stroke color="#3465a4" joinstyle="round" endcap="flat"/>
                  <w10:wrap type="none"/>
                </v:rect>
              </w:pict>
            </mc:Fallback>
          </mc:AlternateContent>
          <mc:AlternateContent>
            <mc:Choice Requires="wps"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2156460</wp:posOffset>
                  </wp:positionH>
                  <wp:positionV relativeFrom="paragraph">
                    <wp:posOffset>-119380</wp:posOffset>
                  </wp:positionV>
                  <wp:extent cx="4124325" cy="381000"/>
                  <wp:effectExtent l="0" t="0" r="0" b="0"/>
                  <wp:wrapNone/>
                  <wp:docPr id="3" name="Text Frame 1"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24160" cy="380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/>
                              </w:pPr>
                              <w:r>
                                <w:rPr>
                                  <w:b/>
                                  <w:bCs/>
                                  <w:sz w:val="30"/>
                                  <w:szCs w:val="30"/>
                                  <w:lang w:val="zxx"/>
                                </w:rPr>
                                <w:t>Досвід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ID="Text Frame 1" stroked="f" o:allowincell="f" style="position:absolute;margin-left:169.8pt;margin-top:-9.4pt;width:324.7pt;height:29.95pt;mso-wrap-style:square;v-text-anchor:top" type="_x0000_t202">
                  <v:textbox>
                    <w:txbxContent>
                      <w:p>
                        <w:pPr>
                          <w:rPr/>
                        </w:pPr>
                        <w:r>
                          <w:rPr>
                            <w:b/>
                            <w:bCs/>
                            <w:sz w:val="30"/>
                            <w:szCs w:val="30"/>
                            <w:lang w:val="zxx"/>
                          </w:rPr>
                          <w:t>Досвід</w:t>
                        </w:r>
                      </w:p>
                    </w:txbxContent>
                  </v:textbox>
                  <v:fill o:detectmouseclick="t" on="false"/>
                  <v:stroke color="black" joinstyle="round" endcap="flat"/>
                  <w10:wrap type="none"/>
                </v:shape>
              </w:pict>
            </mc:Fallback>
          </mc:AlternateContent>
          <mc:AlternateContent>
            <mc:Choice Requires="wps"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89535</wp:posOffset>
                  </wp:positionH>
                  <wp:positionV relativeFrom="paragraph">
                    <wp:posOffset>2157095</wp:posOffset>
                  </wp:positionV>
                  <wp:extent cx="1628775" cy="304800"/>
                  <wp:effectExtent l="0" t="0" r="0" b="0"/>
                  <wp:wrapNone/>
                  <wp:docPr id="4" name="Text Frame 2"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628640" cy="304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/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zxx"/>
                                </w:rPr>
                                <w:t>Кревсун Альона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shape_0" ID="Text Frame 2" stroked="f" o:allowincell="f" style="position:absolute;margin-left:7.05pt;margin-top:169.85pt;width:128.2pt;height:23.95pt;mso-wrap-style:square;v-text-anchor:top" type="_x0000_t202">
                  <v:textbox>
                    <w:txbxContent>
                      <w:p>
                        <w:pPr>
                          <w:rPr/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  <w:lang w:val="zxx"/>
                          </w:rPr>
                          <w:t>Кревсун Альона</w:t>
                        </w:r>
                      </w:p>
                    </w:txbxContent>
                  </v:textbox>
                  <v:fill o:detectmouseclick="t" on="false"/>
                  <v:stroke color="black" joinstyle="round" endcap="flat"/>
                  <w10:wrap type="none"/>
                </v:shape>
              </w:pict>
            </mc:Fallback>
          </mc:AlternateContent>
          <mc:AlternateContent>
            <mc:Choice Requires="wps"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2175510</wp:posOffset>
                  </wp:positionH>
                  <wp:positionV relativeFrom="paragraph">
                    <wp:posOffset>2642870</wp:posOffset>
                  </wp:positionV>
                  <wp:extent cx="4171950" cy="297180"/>
                  <wp:effectExtent l="0" t="0" r="0" b="0"/>
                  <wp:wrapNone/>
                  <wp:docPr id="5" name="Text Frame 4"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204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/>
                              </w:pPr>
                              <w:r>
                                <w:rPr>
                                  <w:b/>
                                  <w:bCs/>
                                  <w:sz w:val="30"/>
                                  <w:szCs w:val="30"/>
                                  <w:lang w:val="zxx"/>
                                </w:rPr>
                                <w:t>Освіта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shape_0" ID="Text Frame 4" stroked="f" o:allowincell="f" style="position:absolute;margin-left:171.3pt;margin-top:208.1pt;width:328.45pt;height:23.35pt;mso-wrap-style:square;v-text-anchor:top" type="_x0000_t202">
                  <v:textbox>
                    <w:txbxContent>
                      <w:p>
                        <w:pPr>
                          <w:rPr/>
                        </w:pPr>
                        <w:r>
                          <w:rPr>
                            <w:b/>
                            <w:bCs/>
                            <w:sz w:val="30"/>
                            <w:szCs w:val="30"/>
                            <w:lang w:val="zxx"/>
                          </w:rPr>
                          <w:t>Освіта</w:t>
                        </w:r>
                      </w:p>
                    </w:txbxContent>
                  </v:textbox>
                  <v:fill o:detectmouseclick="t" on="false"/>
                  <v:stroke color="black" joinstyle="round" endcap="flat"/>
                  <w10:wrap type="none"/>
                </v:shape>
              </w:pict>
            </mc:Fallback>
          </mc:AlternateContent>
          <mc:AlternateContent>
            <mc:Choice Requires="wps"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2175510</wp:posOffset>
                  </wp:positionH>
                  <wp:positionV relativeFrom="paragraph">
                    <wp:posOffset>2974975</wp:posOffset>
                  </wp:positionV>
                  <wp:extent cx="3962400" cy="1423035"/>
                  <wp:effectExtent l="0" t="0" r="0" b="0"/>
                  <wp:wrapNone/>
                  <wp:docPr id="6" name="Text Frame 5"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962520" cy="1423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36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w w:val="10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sz w:val="26"/>
                                  <w:kern w:val="2"/>
                                  <w:spacing w:val="0"/>
                                  <w:bCs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hd w:fill="auto" w:val="clear"/>
                                  <w:sz w:val="26"/>
                                  <w:szCs w:val="26"/>
                                  <w:rFonts w:ascii="Times New Roman" w:hAnsi="Times New Roman"/>
                                  <w:color w:val="auto"/>
                                  <w:lang w:val="zxx" w:eastAsia="zh-CN" w:bidi="hi-IN"/>
                                </w:rPr>
                                <w:t>·</w:t>
                              </w:r>
                              <w:r>
                                <w:rPr>
                                  <w:w w:val="10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sz w:val="26"/>
                                  <w:kern w:val="2"/>
                                  <w:spacing w:val="0"/>
                                  <w:bCs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hd w:fill="auto" w:val="clear"/>
                                  <w:sz w:val="26"/>
                                  <w:szCs w:val="26"/>
                                  <w:rFonts w:ascii="Times New Roman" w:hAnsi="Times New Roman" w:eastAsia="DejaVu Sans" w:cs="DejaVu Sans"/>
                                  <w:color w:val="auto"/>
                                  <w:lang w:val="zxx" w:eastAsia="zh-CN" w:bidi="hi-IN"/>
                                </w:rPr>
                                <w:t xml:space="preserve"> </w:t>
                              </w:r>
                              <w:r>
                                <w:rPr>
                                  <w:w w:val="10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sz w:val="26"/>
                                  <w:kern w:val="2"/>
                                  <w:spacing w:val="0"/>
                                  <w:bCs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hd w:fill="auto" w:val="clear"/>
                                  <w:sz w:val="26"/>
                                  <w:szCs w:val="26"/>
                                  <w:rFonts w:ascii="Times New Roman" w:hAnsi="Times New Roman"/>
                                  <w:color w:val="auto"/>
                                  <w:lang w:val="zxx" w:eastAsia="zh-CN" w:bidi="hi-IN"/>
                                </w:rPr>
                                <w:t xml:space="preserve">ВК НУХТ </w:t>
                              </w:r>
                            </w:p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36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w w:val="100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sz w:val="26"/>
                                  <w:kern w:val="2"/>
                                  <w:spacing w:val="0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hd w:fill="auto" w:val="clear"/>
                                  <w:b w:val="false"/>
                                  <w:bCs w:val="false"/>
                                  <w:sz w:val="26"/>
                                  <w:szCs w:val="26"/>
                                  <w:rFonts w:ascii="Times New Roman" w:hAnsi="Times New Roman"/>
                                  <w:color w:val="auto"/>
                                  <w:lang w:val="zxx" w:eastAsia="zh-CN" w:bidi="hi-IN"/>
                                </w:rPr>
                                <w:t>Відділення автоматизаціїї та комп’ютерної техніки на спеціальності “Комп’ютерна інженерія”</w:t>
                              </w:r>
                            </w:p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36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pacing w:val="0"/>
                                  <w:kern w:val="2"/>
                                  <w:vertAlign w:val="baseline"/>
                                  <w:position w:val="0"/>
                                  <w:sz w:val="26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w w:val="100"/>
                                  <w:shd w:fill="auto" w:val="clear"/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/>
                                  <w:bCs/>
                                  <w:sz w:val="26"/>
                                  <w:szCs w:val="26"/>
                                  <w:rFonts w:ascii="Times New Roman" w:hAnsi="Times New Roman"/>
                                  <w:color w:val="auto"/>
                                  <w:lang w:bidi="hi-IN" w:val="zxx" w:eastAsia="zh-CN"/>
                                </w:rPr>
                                <w:t>·</w:t>
                              </w:r>
                              <w:r>
                                <w:rPr>
                                  <w:spacing w:val="0"/>
                                  <w:kern w:val="2"/>
                                  <w:vertAlign w:val="baseline"/>
                                  <w:position w:val="0"/>
                                  <w:sz w:val="26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w w:val="100"/>
                                  <w:shd w:fill="auto" w:val="clear"/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/>
                                  <w:bCs/>
                                  <w:sz w:val="26"/>
                                  <w:szCs w:val="26"/>
                                  <w:rFonts w:ascii="Times New Roman" w:hAnsi="Times New Roman" w:eastAsia="DejaVu Sans" w:cs="DejaVu Sans"/>
                                  <w:color w:val="auto"/>
                                  <w:lang w:bidi="hi-IN" w:val="zxx" w:eastAsia="zh-CN"/>
                                </w:rPr>
                                <w:t xml:space="preserve"> Step academy</w:t>
                              </w:r>
                            </w:p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36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hd w:fill="auto" w:val="clear"/>
                                  <w:b w:val="false"/>
                                  <w:bCs w:val="false"/>
                                  <w:w w:val="100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sz w:val="26"/>
                                  <w:kern w:val="2"/>
                                  <w:spacing w:val="0"/>
                                  <w:sz w:val="26"/>
                                  <w:szCs w:val="26"/>
                                  <w:rFonts w:ascii="Times New Roman" w:hAnsi="Times New Roman" w:cs="DejaVu Sans" w:eastAsia="DejaVu Sans"/>
                                  <w:color w:val="auto"/>
                                  <w:lang w:eastAsia="zh-CN" w:val="zxx" w:bidi="hi-IN"/>
                                </w:rPr>
                                <w:t>Повний рік кавчання загальної програми</w:t>
                              </w:r>
                            </w:p>
                          </w:txbxContent>
                        </wps:txbx>
                        <wps:bodyPr wrap="square" lIns="0" rIns="0" tIns="0" bIns="0" anchor="ctr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shape_0" ID="Text Frame 5" stroked="f" o:allowincell="f" style="position:absolute;margin-left:171.3pt;margin-top:234.25pt;width:311.95pt;height:112pt;mso-wrap-style:square;v-text-anchor:middle" type="_x0000_t202">
                  <v:textbox>
                    <w:txbxContent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360"/>
                          <w:ind w:hanging="0"/>
                          <w:jc w:val="left"/>
                          <w:rPr/>
                        </w:pPr>
                        <w:r>
                          <w:rPr>
                            <w:w w:val="100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sz w:val="26"/>
                            <w:kern w:val="2"/>
                            <w:spacing w:val="0"/>
                            <w:bCs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hd w:fill="auto" w:val="clear"/>
                            <w:sz w:val="26"/>
                            <w:szCs w:val="26"/>
                            <w:rFonts w:ascii="Times New Roman" w:hAnsi="Times New Roman"/>
                            <w:color w:val="auto"/>
                            <w:lang w:val="zxx" w:eastAsia="zh-CN" w:bidi="hi-IN"/>
                          </w:rPr>
                          <w:t>·</w:t>
                        </w:r>
                        <w:r>
                          <w:rPr>
                            <w:w w:val="100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sz w:val="26"/>
                            <w:kern w:val="2"/>
                            <w:spacing w:val="0"/>
                            <w:bCs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hd w:fill="auto" w:val="clear"/>
                            <w:sz w:val="26"/>
                            <w:szCs w:val="26"/>
                            <w:rFonts w:ascii="Times New Roman" w:hAnsi="Times New Roman" w:eastAsia="DejaVu Sans" w:cs="DejaVu Sans"/>
                            <w:color w:val="auto"/>
                            <w:lang w:val="zxx" w:eastAsia="zh-CN" w:bidi="hi-IN"/>
                          </w:rPr>
                          <w:t xml:space="preserve"> </w:t>
                        </w:r>
                        <w:r>
                          <w:rPr>
                            <w:w w:val="100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sz w:val="26"/>
                            <w:kern w:val="2"/>
                            <w:spacing w:val="0"/>
                            <w:bCs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hd w:fill="auto" w:val="clear"/>
                            <w:sz w:val="26"/>
                            <w:szCs w:val="26"/>
                            <w:rFonts w:ascii="Times New Roman" w:hAnsi="Times New Roman"/>
                            <w:color w:val="auto"/>
                            <w:lang w:val="zxx" w:eastAsia="zh-CN" w:bidi="hi-IN"/>
                          </w:rPr>
                          <w:t xml:space="preserve">ВК НУХТ </w:t>
                        </w:r>
                      </w:p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360"/>
                          <w:ind w:hanging="0"/>
                          <w:jc w:val="left"/>
                          <w:rPr/>
                        </w:pPr>
                        <w:r>
                          <w:rPr>
                            <w:w w:val="100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sz w:val="26"/>
                            <w:kern w:val="2"/>
                            <w:spacing w:val="0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hd w:fill="auto" w:val="clear"/>
                            <w:b w:val="false"/>
                            <w:bCs w:val="false"/>
                            <w:sz w:val="26"/>
                            <w:szCs w:val="26"/>
                            <w:rFonts w:ascii="Times New Roman" w:hAnsi="Times New Roman"/>
                            <w:color w:val="auto"/>
                            <w:lang w:val="zxx" w:eastAsia="zh-CN" w:bidi="hi-IN"/>
                          </w:rPr>
                          <w:t>Відділення автоматизаціїї та комп’ютерної техніки на спеціальності “Комп’ютерна інженерія”</w:t>
                        </w:r>
                      </w:p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360"/>
                          <w:ind w:hanging="0"/>
                          <w:jc w:val="left"/>
                          <w:rPr/>
                        </w:pPr>
                        <w:r>
                          <w:rPr>
                            <w:spacing w:val="0"/>
                            <w:kern w:val="2"/>
                            <w:vertAlign w:val="baseline"/>
                            <w:position w:val="0"/>
                            <w:sz w:val="26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w w:val="100"/>
                            <w:shd w:fill="auto" w:val="clear"/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/>
                            <w:bCs/>
                            <w:sz w:val="26"/>
                            <w:szCs w:val="26"/>
                            <w:rFonts w:ascii="Times New Roman" w:hAnsi="Times New Roman"/>
                            <w:color w:val="auto"/>
                            <w:lang w:bidi="hi-IN" w:val="zxx" w:eastAsia="zh-CN"/>
                          </w:rPr>
                          <w:t>·</w:t>
                        </w:r>
                        <w:r>
                          <w:rPr>
                            <w:spacing w:val="0"/>
                            <w:kern w:val="2"/>
                            <w:vertAlign w:val="baseline"/>
                            <w:position w:val="0"/>
                            <w:sz w:val="26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w w:val="100"/>
                            <w:shd w:fill="auto" w:val="clear"/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/>
                            <w:bCs/>
                            <w:sz w:val="26"/>
                            <w:szCs w:val="26"/>
                            <w:rFonts w:ascii="Times New Roman" w:hAnsi="Times New Roman" w:eastAsia="DejaVu Sans" w:cs="DejaVu Sans"/>
                            <w:color w:val="auto"/>
                            <w:lang w:bidi="hi-IN" w:val="zxx" w:eastAsia="zh-CN"/>
                          </w:rPr>
                          <w:t xml:space="preserve"> Step academy</w:t>
                        </w:r>
                      </w:p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360"/>
                          <w:ind w:hanging="0"/>
                          <w:jc w:val="left"/>
                          <w:rPr/>
                        </w:pPr>
                        <w:r>
                          <w:rPr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hd w:fill="auto" w:val="clear"/>
                            <w:b w:val="false"/>
                            <w:bCs w:val="false"/>
                            <w:w w:val="100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sz w:val="26"/>
                            <w:kern w:val="2"/>
                            <w:spacing w:val="0"/>
                            <w:sz w:val="26"/>
                            <w:szCs w:val="26"/>
                            <w:rFonts w:ascii="Times New Roman" w:hAnsi="Times New Roman" w:cs="DejaVu Sans" w:eastAsia="DejaVu Sans"/>
                            <w:color w:val="auto"/>
                            <w:lang w:eastAsia="zh-CN" w:val="zxx" w:bidi="hi-IN"/>
                          </w:rPr>
                          <w:t>Повний рік кавчання загальної програми</w:t>
                        </w:r>
                      </w:p>
                    </w:txbxContent>
                  </v:textbox>
                  <v:fill o:detectmouseclick="t" on="false"/>
                  <v:stroke color="black" joinstyle="round" endcap="flat"/>
                  <w10:wrap type="none"/>
                </v:shape>
              </w:pict>
            </mc:Fallback>
          </mc:AlternateContent>
          <mc:AlternateContent>
            <mc:Choice Requires="wps"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2175510</wp:posOffset>
                  </wp:positionH>
                  <wp:positionV relativeFrom="paragraph">
                    <wp:posOffset>236855</wp:posOffset>
                  </wp:positionV>
                  <wp:extent cx="4191000" cy="1991995"/>
                  <wp:effectExtent l="0" t="0" r="0" b="0"/>
                  <wp:wrapNone/>
                  <wp:docPr id="7" name="Text Frame 3"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91120" cy="19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36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w w:val="10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sz w:val="26"/>
                                  <w:kern w:val="2"/>
                                  <w:spacing w:val="0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hd w:fill="auto" w:val="clear"/>
                                  <w:sz w:val="26"/>
                                  <w:szCs w:val="26"/>
                                  <w:color w:val="auto"/>
                                  <w:lang w:val="zxx" w:eastAsia="zh-CN" w:bidi="hi-IN"/>
                                </w:rPr>
                                <w:t xml:space="preserve">Місце: ОфісЦентр “Барцьось Груп” </w:t>
                              </w:r>
                            </w:p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36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w w:val="10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sz w:val="26"/>
                                  <w:kern w:val="2"/>
                                  <w:spacing w:val="0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hd w:fill="auto" w:val="clear"/>
                                  <w:sz w:val="26"/>
                                  <w:szCs w:val="26"/>
                                  <w:color w:val="auto"/>
                                  <w:lang w:val="zxx" w:eastAsia="zh-CN" w:bidi="hi-IN"/>
                                </w:rPr>
                                <w:t>Термін: 25.12.2027-15.05.28((4 місяці)</w:t>
                              </w:r>
                            </w:p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36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w w:val="10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sz w:val="26"/>
                                  <w:kern w:val="2"/>
                                  <w:spacing w:val="0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hd w:fill="auto" w:val="clear"/>
                                  <w:sz w:val="26"/>
                                  <w:szCs w:val="26"/>
                                  <w:color w:val="auto"/>
                                  <w:lang w:val="zxx" w:eastAsia="zh-CN" w:bidi="hi-IN"/>
                                </w:rPr>
                                <w:t>Відділ: Технічного обслуговування</w:t>
                              </w:r>
                            </w:p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36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w w:val="10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sz w:val="26"/>
                                  <w:kern w:val="2"/>
                                  <w:spacing w:val="0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hd w:fill="auto" w:val="clear"/>
                                  <w:sz w:val="26"/>
                                  <w:szCs w:val="26"/>
                                  <w:color w:val="auto"/>
                                  <w:lang w:val="zxx" w:eastAsia="zh-CN" w:bidi="hi-IN"/>
                                </w:rPr>
                                <w:t>Обов’язки:</w:t>
                              </w:r>
                            </w:p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36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w w:val="10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sz w:val="26"/>
                                  <w:kern w:val="2"/>
                                  <w:spacing w:val="0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hd w:fill="auto" w:val="clear"/>
                                  <w:sz w:val="26"/>
                                  <w:szCs w:val="26"/>
                                  <w:color w:val="auto"/>
                                  <w:lang w:val="zxx" w:eastAsia="zh-CN" w:bidi="hi-IN"/>
                                </w:rPr>
                              </w:r>
                              <w:r>
                                <w:rPr>
                                  <w:w w:val="10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sz w:val="26"/>
                                  <w:kern w:val="2"/>
                                  <w:spacing w:val="0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hd w:fill="auto" w:val="clear"/>
                                  <w:sz w:val="26"/>
                                  <w:szCs w:val="26"/>
                                  <w:color w:val="auto"/>
                                  <w:lang w:val="zxx" w:eastAsia="zh-CN" w:bidi="hi-IN"/>
                                </w:rPr>
                                <w:t>·</w:t>
                              </w:r>
                              <w:r>
                                <w:rPr>
                                  <w:w w:val="10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sz w:val="26"/>
                                  <w:kern w:val="2"/>
                                  <w:spacing w:val="0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hd w:fill="auto" w:val="clear"/>
                                  <w:sz w:val="26"/>
                                  <w:szCs w:val="26"/>
                                  <w:rFonts w:ascii="Liberation Serif" w:hAnsi="Liberation Serif" w:eastAsia="DejaVu Sans" w:cs="DejaVu Sans"/>
                                  <w:color w:val="auto"/>
                                  <w:lang w:val="zxx" w:eastAsia="zh-CN" w:bidi="hi-IN"/>
                                </w:rPr>
                                <w:t xml:space="preserve"> </w:t>
                              </w:r>
                              <w:r>
                                <w:rPr>
                                  <w:w w:val="10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sz w:val="26"/>
                                  <w:kern w:val="2"/>
                                  <w:spacing w:val="0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hd w:fill="auto" w:val="clear"/>
                                  <w:sz w:val="26"/>
                                  <w:szCs w:val="26"/>
                                  <w:color w:val="auto"/>
                                  <w:lang w:val="zxx" w:eastAsia="zh-CN" w:bidi="hi-IN"/>
                                </w:rPr>
                                <w:t>Заповнення звітів купівлі-продажей деталей</w:t>
                              </w:r>
                            </w:p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36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w w:val="10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sz w:val="26"/>
                                  <w:kern w:val="2"/>
                                  <w:spacing w:val="0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hd w:fill="auto" w:val="clear"/>
                                  <w:sz w:val="26"/>
                                  <w:szCs w:val="26"/>
                                  <w:color w:val="auto"/>
                                  <w:lang w:val="zxx" w:eastAsia="zh-CN" w:bidi="hi-IN"/>
                                </w:rPr>
                              </w:r>
                              <w:r>
                                <w:rPr>
                                  <w:w w:val="10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sz w:val="26"/>
                                  <w:kern w:val="2"/>
                                  <w:spacing w:val="0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hd w:fill="auto" w:val="clear"/>
                                  <w:sz w:val="26"/>
                                  <w:szCs w:val="26"/>
                                  <w:color w:val="auto"/>
                                  <w:lang w:val="zxx" w:eastAsia="zh-CN" w:bidi="hi-IN"/>
                                </w:rPr>
                                <w:t>·</w:t>
                              </w:r>
                              <w:r>
                                <w:rPr>
                                  <w:w w:val="10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sz w:val="26"/>
                                  <w:kern w:val="2"/>
                                  <w:spacing w:val="0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hd w:fill="auto" w:val="clear"/>
                                  <w:sz w:val="26"/>
                                  <w:szCs w:val="26"/>
                                  <w:rFonts w:ascii="Liberation Serif" w:hAnsi="Liberation Serif" w:eastAsia="DejaVu Sans" w:cs="DejaVu Sans"/>
                                  <w:color w:val="auto"/>
                                  <w:lang w:val="zxx" w:eastAsia="zh-CN" w:bidi="hi-IN"/>
                                </w:rPr>
                                <w:t xml:space="preserve"> Проводження базової діагностики ПК</w:t>
                              </w:r>
                            </w:p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36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w w:val="10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sz w:val="26"/>
                                  <w:kern w:val="2"/>
                                  <w:spacing w:val="0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hd w:fill="auto" w:val="clear"/>
                                  <w:sz w:val="26"/>
                                  <w:szCs w:val="26"/>
                                  <w:rFonts w:ascii="Liberation Serif" w:hAnsi="Liberation Serif" w:eastAsia="DejaVu Sans" w:cs="DejaVu Sans"/>
                                  <w:color w:val="auto"/>
                                  <w:lang w:val="zxx" w:eastAsia="zh-CN" w:bidi="hi-IN"/>
                                </w:rPr>
                              </w:r>
                              <w:r>
                                <w:rPr>
                                  <w:w w:val="10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sz w:val="26"/>
                                  <w:kern w:val="2"/>
                                  <w:spacing w:val="0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hd w:fill="auto" w:val="clear"/>
                                  <w:sz w:val="26"/>
                                  <w:szCs w:val="26"/>
                                  <w:rFonts w:ascii="Liberation Serif" w:hAnsi="Liberation Serif" w:eastAsia="DejaVu Sans" w:cs="DejaVu Sans"/>
                                  <w:color w:val="auto"/>
                                  <w:lang w:val="zxx" w:eastAsia="zh-CN" w:bidi="hi-IN"/>
                                </w:rPr>
                                <w:t>· Усування неполадок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shape_0" ID="Text Frame 3" stroked="f" o:allowincell="f" style="position:absolute;margin-left:171.3pt;margin-top:18.65pt;width:329.95pt;height:156.8pt;mso-wrap-style:square;v-text-anchor:top" type="_x0000_t202">
                  <v:textbox>
                    <w:txbxContent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360"/>
                          <w:ind w:hanging="0"/>
                          <w:jc w:val="left"/>
                          <w:rPr/>
                        </w:pPr>
                        <w:r>
                          <w:rPr>
                            <w:w w:val="10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sz w:val="26"/>
                            <w:kern w:val="2"/>
                            <w:spacing w:val="0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hd w:fill="auto" w:val="clear"/>
                            <w:sz w:val="26"/>
                            <w:szCs w:val="26"/>
                            <w:color w:val="auto"/>
                            <w:lang w:val="zxx" w:eastAsia="zh-CN" w:bidi="hi-IN"/>
                          </w:rPr>
                          <w:t xml:space="preserve">Місце: ОфісЦентр “Барцьось Груп” </w:t>
                        </w:r>
                      </w:p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360"/>
                          <w:ind w:hanging="0"/>
                          <w:jc w:val="left"/>
                          <w:rPr/>
                        </w:pPr>
                        <w:r>
                          <w:rPr>
                            <w:w w:val="10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sz w:val="26"/>
                            <w:kern w:val="2"/>
                            <w:spacing w:val="0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hd w:fill="auto" w:val="clear"/>
                            <w:sz w:val="26"/>
                            <w:szCs w:val="26"/>
                            <w:color w:val="auto"/>
                            <w:lang w:val="zxx" w:eastAsia="zh-CN" w:bidi="hi-IN"/>
                          </w:rPr>
                          <w:t>Термін: 25.12.2027-15.05.28((4 місяці)</w:t>
                        </w:r>
                      </w:p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360"/>
                          <w:ind w:hanging="0"/>
                          <w:jc w:val="left"/>
                          <w:rPr/>
                        </w:pPr>
                        <w:r>
                          <w:rPr>
                            <w:w w:val="10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sz w:val="26"/>
                            <w:kern w:val="2"/>
                            <w:spacing w:val="0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hd w:fill="auto" w:val="clear"/>
                            <w:sz w:val="26"/>
                            <w:szCs w:val="26"/>
                            <w:color w:val="auto"/>
                            <w:lang w:val="zxx" w:eastAsia="zh-CN" w:bidi="hi-IN"/>
                          </w:rPr>
                          <w:t>Відділ: Технічного обслуговування</w:t>
                        </w:r>
                      </w:p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360"/>
                          <w:ind w:hanging="0"/>
                          <w:jc w:val="left"/>
                          <w:rPr/>
                        </w:pPr>
                        <w:r>
                          <w:rPr>
                            <w:w w:val="10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sz w:val="26"/>
                            <w:kern w:val="2"/>
                            <w:spacing w:val="0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hd w:fill="auto" w:val="clear"/>
                            <w:sz w:val="26"/>
                            <w:szCs w:val="26"/>
                            <w:color w:val="auto"/>
                            <w:lang w:val="zxx" w:eastAsia="zh-CN" w:bidi="hi-IN"/>
                          </w:rPr>
                          <w:t>Обов’язки:</w:t>
                        </w:r>
                      </w:p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360"/>
                          <w:ind w:hanging="0"/>
                          <w:jc w:val="left"/>
                          <w:rPr/>
                        </w:pPr>
                        <w:r>
                          <w:rPr>
                            <w:w w:val="10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sz w:val="26"/>
                            <w:kern w:val="2"/>
                            <w:spacing w:val="0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hd w:fill="auto" w:val="clear"/>
                            <w:sz w:val="26"/>
                            <w:szCs w:val="26"/>
                            <w:color w:val="auto"/>
                            <w:lang w:val="zxx" w:eastAsia="zh-CN" w:bidi="hi-IN"/>
                          </w:rPr>
                        </w:r>
                        <w:r>
                          <w:rPr>
                            <w:w w:val="10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sz w:val="26"/>
                            <w:kern w:val="2"/>
                            <w:spacing w:val="0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hd w:fill="auto" w:val="clear"/>
                            <w:sz w:val="26"/>
                            <w:szCs w:val="26"/>
                            <w:color w:val="auto"/>
                            <w:lang w:val="zxx" w:eastAsia="zh-CN" w:bidi="hi-IN"/>
                          </w:rPr>
                          <w:t>·</w:t>
                        </w:r>
                        <w:r>
                          <w:rPr>
                            <w:w w:val="10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sz w:val="26"/>
                            <w:kern w:val="2"/>
                            <w:spacing w:val="0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hd w:fill="auto" w:val="clear"/>
                            <w:sz w:val="26"/>
                            <w:szCs w:val="26"/>
                            <w:rFonts w:ascii="Liberation Serif" w:hAnsi="Liberation Serif" w:eastAsia="DejaVu Sans" w:cs="DejaVu Sans"/>
                            <w:color w:val="auto"/>
                            <w:lang w:val="zxx" w:eastAsia="zh-CN" w:bidi="hi-IN"/>
                          </w:rPr>
                          <w:t xml:space="preserve"> </w:t>
                        </w:r>
                        <w:r>
                          <w:rPr>
                            <w:w w:val="10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sz w:val="26"/>
                            <w:kern w:val="2"/>
                            <w:spacing w:val="0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hd w:fill="auto" w:val="clear"/>
                            <w:sz w:val="26"/>
                            <w:szCs w:val="26"/>
                            <w:color w:val="auto"/>
                            <w:lang w:val="zxx" w:eastAsia="zh-CN" w:bidi="hi-IN"/>
                          </w:rPr>
                          <w:t>Заповнення звітів купівлі-продажей деталей</w:t>
                        </w:r>
                      </w:p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360"/>
                          <w:ind w:hanging="0"/>
                          <w:jc w:val="left"/>
                          <w:rPr/>
                        </w:pPr>
                        <w:r>
                          <w:rPr>
                            <w:w w:val="10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sz w:val="26"/>
                            <w:kern w:val="2"/>
                            <w:spacing w:val="0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hd w:fill="auto" w:val="clear"/>
                            <w:sz w:val="26"/>
                            <w:szCs w:val="26"/>
                            <w:color w:val="auto"/>
                            <w:lang w:val="zxx" w:eastAsia="zh-CN" w:bidi="hi-IN"/>
                          </w:rPr>
                        </w:r>
                        <w:r>
                          <w:rPr>
                            <w:w w:val="10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sz w:val="26"/>
                            <w:kern w:val="2"/>
                            <w:spacing w:val="0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hd w:fill="auto" w:val="clear"/>
                            <w:sz w:val="26"/>
                            <w:szCs w:val="26"/>
                            <w:color w:val="auto"/>
                            <w:lang w:val="zxx" w:eastAsia="zh-CN" w:bidi="hi-IN"/>
                          </w:rPr>
                          <w:t>·</w:t>
                        </w:r>
                        <w:r>
                          <w:rPr>
                            <w:w w:val="10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sz w:val="26"/>
                            <w:kern w:val="2"/>
                            <w:spacing w:val="0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hd w:fill="auto" w:val="clear"/>
                            <w:sz w:val="26"/>
                            <w:szCs w:val="26"/>
                            <w:rFonts w:ascii="Liberation Serif" w:hAnsi="Liberation Serif" w:eastAsia="DejaVu Sans" w:cs="DejaVu Sans"/>
                            <w:color w:val="auto"/>
                            <w:lang w:val="zxx" w:eastAsia="zh-CN" w:bidi="hi-IN"/>
                          </w:rPr>
                          <w:t xml:space="preserve"> Проводження базової діагностики ПК</w:t>
                        </w:r>
                      </w:p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360"/>
                          <w:ind w:hanging="0"/>
                          <w:jc w:val="left"/>
                          <w:rPr/>
                        </w:pPr>
                        <w:r>
                          <w:rPr>
                            <w:w w:val="10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sz w:val="26"/>
                            <w:kern w:val="2"/>
                            <w:spacing w:val="0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hd w:fill="auto" w:val="clear"/>
                            <w:sz w:val="26"/>
                            <w:szCs w:val="26"/>
                            <w:rFonts w:ascii="Liberation Serif" w:hAnsi="Liberation Serif" w:eastAsia="DejaVu Sans" w:cs="DejaVu Sans"/>
                            <w:color w:val="auto"/>
                            <w:lang w:val="zxx" w:eastAsia="zh-CN" w:bidi="hi-IN"/>
                          </w:rPr>
                        </w:r>
                        <w:r>
                          <w:rPr>
                            <w:w w:val="10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sz w:val="26"/>
                            <w:kern w:val="2"/>
                            <w:spacing w:val="0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hd w:fill="auto" w:val="clear"/>
                            <w:sz w:val="26"/>
                            <w:szCs w:val="26"/>
                            <w:rFonts w:ascii="Liberation Serif" w:hAnsi="Liberation Serif" w:eastAsia="DejaVu Sans" w:cs="DejaVu Sans"/>
                            <w:color w:val="auto"/>
                            <w:lang w:val="zxx" w:eastAsia="zh-CN" w:bidi="hi-IN"/>
                          </w:rPr>
                          <w:t>· Усування неполадок</w:t>
                        </w:r>
                      </w:p>
                    </w:txbxContent>
                  </v:textbox>
                  <v:fill o:detectmouseclick="t" on="false"/>
                  <v:stroke color="black" joinstyle="round" endcap="flat"/>
                  <w10:wrap type="none"/>
                </v:shape>
              </w:pict>
            </mc:Fallback>
          </mc:AlternateContent>
          <mc:AlternateContent>
            <mc:Choice Requires="wps"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2446655</wp:posOffset>
                  </wp:positionV>
                  <wp:extent cx="1781175" cy="2276475"/>
                  <wp:effectExtent l="0" t="0" r="0" b="0"/>
                  <wp:wrapNone/>
                  <wp:docPr id="8" name="Text Frame 6"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781280" cy="2276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Rule="auto" w:line="360"/>
                                <w:rPr/>
                              </w:pPr>
                              <w:r>
                                <w:rPr>
                                  <w:sz w:val="26"/>
                                  <w:szCs w:val="26"/>
                                  <w:b/>
                                  <w:bCs/>
                                  <w:lang w:val="zxx"/>
                                </w:rPr>
                                <w:t>Тел.:</w:t>
                              </w:r>
                              <w:r>
                                <w:rPr>
                                  <w:sz w:val="26"/>
                                  <w:szCs w:val="26"/>
                                  <w:lang w:val="zxx"/>
                                </w:rPr>
                                <w:t xml:space="preserve"> +380 (97) 233 23 43</w:t>
                              </w:r>
                            </w:p>
                            <w:p>
                              <w:pPr>
                                <w:spacing w:lineRule="auto" w:line="360"/>
                                <w:rPr/>
                              </w:pPr>
                              <w:r>
                                <w:rPr>
                                  <w:sz w:val="26"/>
                                  <w:szCs w:val="26"/>
                                  <w:b/>
                                  <w:bCs/>
                                  <w:lang w:val="zxx"/>
                                </w:rPr>
                                <w:t>Пошта:</w:t>
                              </w:r>
                              <w:r>
                                <w:rPr>
                                  <w:sz w:val="26"/>
                                  <w:szCs w:val="26"/>
                                  <w:lang w:val="zxx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szCs w:val="26"/>
                                  <w:u w:val="none"/>
                                  <w:color w:val="000000"/>
                                  <w:lang w:val="zxx"/>
                                </w:rPr>
                                <w:t>krevsunaliona@gmail.com</w:t>
                              </w:r>
                            </w:p>
                            <w:p>
                              <w:pPr>
                                <w:spacing w:lineRule="auto" w:line="360"/>
                                <w:rPr/>
                              </w:pPr>
                              <w:r>
                                <w:rPr>
                                  <w:sz w:val="26"/>
                                  <w:szCs w:val="26"/>
                                  <w:u w:val="none"/>
                                  <w:b/>
                                  <w:bCs/>
                                  <w:color w:val="000000"/>
                                  <w:lang w:val="zxx"/>
                                </w:rPr>
                                <w:t>G</w:t>
                              </w:r>
                              <w:r>
                                <w:rPr>
                                  <w:sz w:val="26"/>
                                  <w:szCs w:val="26"/>
                                  <w:b/>
                                  <w:bCs/>
                                  <w:lang w:val="zxx"/>
                                </w:rPr>
                                <w:t>ithub:</w:t>
                              </w:r>
                              <w:r>
                                <w:rPr>
                                  <w:sz w:val="26"/>
                                  <w:szCs w:val="26"/>
                                  <w:lang w:val="zxx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szCs w:val="26"/>
                                  <w:u w:val="none"/>
                                  <w:color w:val="000000"/>
                                  <w:lang w:val="zxx"/>
                                </w:rPr>
                                <w:t>https://github.com/surfu</w:t>
                              </w:r>
                            </w:p>
                            <w:p>
                              <w:pPr>
                                <w:spacing w:lineRule="auto" w:line="360"/>
                                <w:rPr/>
                              </w:pPr>
                              <w:r>
                                <w:rPr>
                                  <w:sz w:val="26"/>
                                  <w:szCs w:val="26"/>
                                  <w:b/>
                                  <w:bCs/>
                                  <w:lang w:val="zxx"/>
                                </w:rPr>
                                <w:t>Дата народження:</w:t>
                              </w:r>
                            </w:p>
                            <w:p>
                              <w:pPr>
                                <w:spacing w:lineRule="auto" w:line="360"/>
                                <w:rPr/>
                              </w:pPr>
                              <w:r>
                                <w:rPr>
                                  <w:sz w:val="26"/>
                                  <w:szCs w:val="26"/>
                                  <w:lang w:val="zxx"/>
                                </w:rPr>
                                <w:t>27.09.2009(18 років)</w:t>
                              </w:r>
                            </w:p>
                            <w:p>
                              <w:pPr>
                                <w:spacing w:lineRule="auto" w:line="360"/>
                                <w:rPr/>
                              </w:pPr>
                              <w:r>
                                <w:rPr>
                                  <w:sz w:val="26"/>
                                  <w:szCs w:val="26"/>
                                  <w:lang w:val="zxx"/>
                                </w:rPr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shape_0" ID="Text Frame 6" stroked="f" o:allowincell="f" style="position:absolute;margin-left:0.3pt;margin-top:192.65pt;width:140.2pt;height:179.2pt;mso-wrap-style:square;v-text-anchor:top" type="_x0000_t202">
                  <v:textbox>
                    <w:txbxContent>
                      <w:p>
                        <w:pPr>
                          <w:spacing w:lineRule="auto" w:line="360"/>
                          <w:rPr/>
                        </w:pPr>
                        <w:r>
                          <w:rPr>
                            <w:sz w:val="26"/>
                            <w:szCs w:val="26"/>
                            <w:b/>
                            <w:bCs/>
                            <w:lang w:val="zxx"/>
                          </w:rPr>
                          <w:t>Тел.:</w:t>
                        </w:r>
                        <w:r>
                          <w:rPr>
                            <w:sz w:val="26"/>
                            <w:szCs w:val="26"/>
                            <w:lang w:val="zxx"/>
                          </w:rPr>
                          <w:t xml:space="preserve"> +380 (97) 233 23 43</w:t>
                        </w:r>
                      </w:p>
                      <w:p>
                        <w:pPr>
                          <w:spacing w:lineRule="auto" w:line="360"/>
                          <w:rPr/>
                        </w:pPr>
                        <w:r>
                          <w:rPr>
                            <w:sz w:val="26"/>
                            <w:szCs w:val="26"/>
                            <w:b/>
                            <w:bCs/>
                            <w:lang w:val="zxx"/>
                          </w:rPr>
                          <w:t>Пошта:</w:t>
                        </w:r>
                        <w:r>
                          <w:rPr>
                            <w:sz w:val="26"/>
                            <w:szCs w:val="26"/>
                            <w:lang w:val="zxx"/>
                          </w:rPr>
                          <w:t xml:space="preserve"> </w:t>
                        </w:r>
                        <w:r>
                          <w:rPr>
                            <w:sz w:val="26"/>
                            <w:szCs w:val="26"/>
                            <w:u w:val="none"/>
                            <w:color w:val="000000"/>
                            <w:lang w:val="zxx"/>
                          </w:rPr>
                          <w:t>krevsunaliona@gmail.com</w:t>
                        </w:r>
                      </w:p>
                      <w:p>
                        <w:pPr>
                          <w:spacing w:lineRule="auto" w:line="360"/>
                          <w:rPr/>
                        </w:pPr>
                        <w:r>
                          <w:rPr>
                            <w:sz w:val="26"/>
                            <w:szCs w:val="26"/>
                            <w:u w:val="none"/>
                            <w:b/>
                            <w:bCs/>
                            <w:color w:val="000000"/>
                            <w:lang w:val="zxx"/>
                          </w:rPr>
                          <w:t>G</w:t>
                        </w:r>
                        <w:r>
                          <w:rPr>
                            <w:sz w:val="26"/>
                            <w:szCs w:val="26"/>
                            <w:b/>
                            <w:bCs/>
                            <w:lang w:val="zxx"/>
                          </w:rPr>
                          <w:t>ithub:</w:t>
                        </w:r>
                        <w:r>
                          <w:rPr>
                            <w:sz w:val="26"/>
                            <w:szCs w:val="26"/>
                            <w:lang w:val="zxx"/>
                          </w:rPr>
                          <w:t xml:space="preserve"> </w:t>
                        </w:r>
                        <w:r>
                          <w:rPr>
                            <w:sz w:val="26"/>
                            <w:szCs w:val="26"/>
                            <w:u w:val="none"/>
                            <w:color w:val="000000"/>
                            <w:lang w:val="zxx"/>
                          </w:rPr>
                          <w:t>https://github.com/surfu</w:t>
                        </w:r>
                      </w:p>
                      <w:p>
                        <w:pPr>
                          <w:spacing w:lineRule="auto" w:line="360"/>
                          <w:rPr/>
                        </w:pPr>
                        <w:r>
                          <w:rPr>
                            <w:sz w:val="26"/>
                            <w:szCs w:val="26"/>
                            <w:b/>
                            <w:bCs/>
                            <w:lang w:val="zxx"/>
                          </w:rPr>
                          <w:t>Дата народження:</w:t>
                        </w:r>
                      </w:p>
                      <w:p>
                        <w:pPr>
                          <w:spacing w:lineRule="auto" w:line="360"/>
                          <w:rPr/>
                        </w:pPr>
                        <w:r>
                          <w:rPr>
                            <w:sz w:val="26"/>
                            <w:szCs w:val="26"/>
                            <w:lang w:val="zxx"/>
                          </w:rPr>
                          <w:t>27.09.2009(18 років)</w:t>
                        </w:r>
                      </w:p>
                      <w:p>
                        <w:pPr>
                          <w:spacing w:lineRule="auto" w:line="360"/>
                          <w:rPr/>
                        </w:pPr>
                        <w:r>
                          <w:rPr>
                            <w:sz w:val="26"/>
                            <w:szCs w:val="26"/>
                            <w:lang w:val="zxx"/>
                          </w:rPr>
                        </w:r>
                      </w:p>
                    </w:txbxContent>
                  </v:textbox>
                  <v:fill o:detectmouseclick="t" on="false"/>
                  <v:stroke color="black" joinstyle="round" endcap="flat"/>
                  <w10:wrap type="none"/>
                </v:shape>
              </w:pict>
            </mc:Fallback>
          </mc:AlternateContent>
          <mc:AlternateContent>
            <mc:Choice Requires="wps"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2175510</wp:posOffset>
                  </wp:positionH>
                  <wp:positionV relativeFrom="paragraph">
                    <wp:posOffset>4803140</wp:posOffset>
                  </wp:positionV>
                  <wp:extent cx="4171950" cy="297180"/>
                  <wp:effectExtent l="0" t="0" r="0" b="0"/>
                  <wp:wrapNone/>
                  <wp:docPr id="9" name="Text Frame 7"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204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/>
                              </w:pPr>
                              <w:r>
                                <w:rPr>
                                  <w:b/>
                                  <w:bCs/>
                                  <w:sz w:val="30"/>
                                  <w:szCs w:val="30"/>
                                  <w:lang w:val="zxx"/>
                                </w:rPr>
                                <w:t>Загальні навички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shape_0" ID="Text Frame 7" stroked="f" o:allowincell="f" style="position:absolute;margin-left:171.3pt;margin-top:378.2pt;width:328.45pt;height:23.35pt;mso-wrap-style:square;v-text-anchor:top" type="_x0000_t202">
                  <v:textbox>
                    <w:txbxContent>
                      <w:p>
                        <w:pPr>
                          <w:rPr/>
                        </w:pPr>
                        <w:r>
                          <w:rPr>
                            <w:b/>
                            <w:bCs/>
                            <w:sz w:val="30"/>
                            <w:szCs w:val="30"/>
                            <w:lang w:val="zxx"/>
                          </w:rPr>
                          <w:t>Загальні навички</w:t>
                        </w:r>
                      </w:p>
                    </w:txbxContent>
                  </v:textbox>
                  <v:fill o:detectmouseclick="t" on="false"/>
                  <v:stroke color="black" joinstyle="round" endcap="flat"/>
                  <w10:wrap type="none"/>
                </v:shape>
              </w:pict>
            </mc:Fallback>
          </mc:AlternateContent>
          <mc:AlternateContent>
            <mc:Choice Requires="wps"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posOffset>2209800</wp:posOffset>
                  </wp:positionH>
                  <wp:positionV relativeFrom="paragraph">
                    <wp:posOffset>5155565</wp:posOffset>
                  </wp:positionV>
                  <wp:extent cx="3981450" cy="1991995"/>
                  <wp:effectExtent l="635" t="0" r="0" b="0"/>
                  <wp:wrapNone/>
                  <wp:docPr id="10" name="Text Frame 8"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981600" cy="19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Rule="auto" w:line="360"/>
                                <w:rPr/>
                              </w:pPr>
                              <w:r>
                                <w:rPr>
                                  <w:sz w:val="26"/>
                                  <w:szCs w:val="26"/>
                                  <w:rFonts w:ascii="Times New Roman" w:hAnsi="Times New Roman"/>
                                  <w:lang w:val="zxx"/>
                                </w:rPr>
                                <w:t>- Навички роботи з програмним забеспеченням Microsoft( Power Point, Word, Excel, Google Calendar, Gmail).</w:t>
                              </w:r>
                            </w:p>
                            <w:p>
                              <w:pPr>
                                <w:spacing w:lineRule="auto" w:line="360"/>
                                <w:rPr/>
                              </w:pPr>
                              <w:r>
                                <w:rPr>
                                  <w:sz w:val="26"/>
                                  <w:szCs w:val="26"/>
                                  <w:rFonts w:ascii="Times New Roman" w:hAnsi="Times New Roman"/>
                                  <w:lang w:val="zxx"/>
                                </w:rPr>
                                <w:t>- Знання мов програмування: Python, C++, C.</w:t>
                              </w:r>
                            </w:p>
                            <w:p>
                              <w:pPr>
                                <w:spacing w:lineRule="auto" w:line="360"/>
                                <w:rPr/>
                              </w:pPr>
                              <w:r>
                                <w:rPr>
                                  <w:sz w:val="26"/>
                                  <w:szCs w:val="26"/>
                                  <w:rFonts w:ascii="Times New Roman" w:hAnsi="Times New Roman"/>
                                  <w:lang w:val="zxx"/>
                                </w:rPr>
                                <w:t>- Володіння іноземними мовами: англіська(В2), японська(N3), німецька(А2), українаська(носій).</w:t>
                              </w:r>
                            </w:p>
                            <w:p>
                              <w:pPr>
                                <w:spacing w:lineRule="auto" w:line="360"/>
                                <w:rPr/>
                              </w:pPr>
                              <w:r>
                                <w:rPr>
                                  <w:sz w:val="26"/>
                                  <w:szCs w:val="26"/>
                                  <w:rFonts w:ascii="Times New Roman" w:hAnsi="Times New Roman"/>
                                  <w:lang w:val="zxx"/>
                                </w:rPr>
                                <w:t>- Уміння роботи в команді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shape_0" ID="Text Frame 8" stroked="f" o:allowincell="f" style="position:absolute;margin-left:174pt;margin-top:405.95pt;width:313.45pt;height:156.8pt;mso-wrap-style:square;v-text-anchor:top" type="_x0000_t202">
                  <v:textbox>
                    <w:txbxContent>
                      <w:p>
                        <w:pPr>
                          <w:spacing w:lineRule="auto" w:line="360"/>
                          <w:rPr/>
                        </w:pPr>
                        <w:r>
                          <w:rPr>
                            <w:sz w:val="26"/>
                            <w:szCs w:val="26"/>
                            <w:rFonts w:ascii="Times New Roman" w:hAnsi="Times New Roman"/>
                            <w:lang w:val="zxx"/>
                          </w:rPr>
                          <w:t>- Навички роботи з програмним забеспеченням Microsoft( Power Point, Word, Excel, Google Calendar, Gmail).</w:t>
                        </w:r>
                      </w:p>
                      <w:p>
                        <w:pPr>
                          <w:spacing w:lineRule="auto" w:line="360"/>
                          <w:rPr/>
                        </w:pPr>
                        <w:r>
                          <w:rPr>
                            <w:sz w:val="26"/>
                            <w:szCs w:val="26"/>
                            <w:rFonts w:ascii="Times New Roman" w:hAnsi="Times New Roman"/>
                            <w:lang w:val="zxx"/>
                          </w:rPr>
                          <w:t>- Знання мов програмування: Python, C++, C.</w:t>
                        </w:r>
                      </w:p>
                      <w:p>
                        <w:pPr>
                          <w:spacing w:lineRule="auto" w:line="360"/>
                          <w:rPr/>
                        </w:pPr>
                        <w:r>
                          <w:rPr>
                            <w:sz w:val="26"/>
                            <w:szCs w:val="26"/>
                            <w:rFonts w:ascii="Times New Roman" w:hAnsi="Times New Roman"/>
                            <w:lang w:val="zxx"/>
                          </w:rPr>
                          <w:t>- Володіння іноземними мовами: англіська(В2), японська(N3), німецька(А2), українаська(носій).</w:t>
                        </w:r>
                      </w:p>
                      <w:p>
                        <w:pPr>
                          <w:spacing w:lineRule="auto" w:line="360"/>
                          <w:rPr/>
                        </w:pPr>
                        <w:r>
                          <w:rPr>
                            <w:sz w:val="26"/>
                            <w:szCs w:val="26"/>
                            <w:rFonts w:ascii="Times New Roman" w:hAnsi="Times New Roman"/>
                            <w:lang w:val="zxx"/>
                          </w:rPr>
                          <w:t>- Уміння роботи в команді</w:t>
                        </w:r>
                      </w:p>
                    </w:txbxContent>
                  </v:textbox>
                  <v:fill o:detectmouseclick="t" on="false"/>
                  <v:stroke color="black" joinstyle="round" endcap="flat"/>
                  <w10:wrap type="none"/>
                </v:shape>
              </w:pict>
            </mc:Fallback>
          </mc:AlternateContent>
        </w:r>
      </w:hyperlink>
    </w:p>
    <w:p>
      <w:pPr>
        <w:sectPr>
          <w:type w:val="continuous"/>
          <w:pgSz w:w="12240" w:h="15840"/>
          <w:pgMar w:left="1134" w:right="1134" w:gutter="0" w:header="0" w:top="1134" w:footer="0" w:bottom="1134"/>
          <w:cols w:num="2" w:equalWidth="false" w:sep="false">
            <w:col w:w="3455" w:space="0"/>
            <w:col w:w="6516"/>
          </w:cols>
          <w:formProt w:val="false"/>
          <w:textDirection w:val="lrTb"/>
          <w:docGrid w:type="default" w:linePitch="600" w:charSpace="36864"/>
        </w:sectPr>
      </w:pPr>
    </w:p>
    <w:sectPr>
      <w:type w:val="continuous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2"/>
        <w:szCs w:val="24"/>
        <w:lang w:val="zx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2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3"/>
      </w:numPr>
      <w:spacing w:before="240" w:after="120"/>
      <w:outlineLvl w:val="1"/>
    </w:pPr>
    <w:rPr>
      <w:b/>
      <w:i/>
      <w:sz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sz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color w:val="808080"/>
      <w:sz w:val="28"/>
    </w:rPr>
  </w:style>
  <w:style w:type="character" w:styleId="Bullets">
    <w:name w:val="Bullets"/>
    <w:qFormat/>
    <w:rPr>
      <w:rFonts w:ascii="OpenSymbol" w:hAnsi="OpenSymbol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revsunaliona@gmail.com" TargetMode="External"/><Relationship Id="rId3" Type="http://schemas.openxmlformats.org/officeDocument/2006/relationships/hyperlink" Target="https://github.com/surfu" TargetMode="External"/><Relationship Id="rId4" Type="http://schemas.openxmlformats.org/officeDocument/2006/relationships/hyperlink" Target="mailto:krevsunaliona@gmail.com" TargetMode="External"/><Relationship Id="rId5" Type="http://schemas.openxmlformats.org/officeDocument/2006/relationships/hyperlink" Target="https://github.com/surfu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24</TotalTime>
  <Application>LibreOffice/24.2.5.2$Linux_X86_64 LibreOffice_project/420$Build-2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2024-10-05T18:02:05Z</dcterms:created>
  <dc:creator/>
  <dc:description/>
  <dc:language>en-US</dc:language>
  <cp:lastModifiedBy/>
  <dcterms:modified xsi:type="dcterms:W3CDTF">2024-10-06T11:32:57Z</dcterms:modified>
  <cp:revision>5</cp:revision>
  <dc:subject/>
  <dc:title>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