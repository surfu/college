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left="454"/>
        <w:rPr>
          <w:sz w:val="40"/>
          <w:szCs w:val="24"/>
        </w:rPr>
      </w:pPr>
      <w:r>
        <w:rPr>
          <w:sz w:val="40"/>
          <w:szCs w:val="24"/>
        </w:rPr>
        <mc:AlternateContent>
          <mc:Choice Requires="wpg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3575050</wp:posOffset>
                </wp:positionH>
                <wp:positionV relativeFrom="paragraph">
                  <wp:posOffset>-1812925</wp:posOffset>
                </wp:positionV>
                <wp:extent cx="1259840" cy="907415"/>
                <wp:effectExtent l="1270" t="1270" r="0" b="0"/>
                <wp:wrapSquare wrapText="bothSides"/>
                <wp:docPr id="1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000" cy="907560"/>
                          <a:chOff x="0" y="0"/>
                          <a:chExt cx="1260000" cy="907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41320" cy="841320"/>
                          </a:xfrm>
                        </wpg:grpSpPr>
                        <wps:wsp>
                          <wps:cNvPr id="2" name="Shape 1"/>
                          <wps:cNvSpPr/>
                          <wps:spPr>
                            <a:xfrm>
                              <a:off x="0" y="0"/>
                              <a:ext cx="841320" cy="8413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" name="Shape 3"/>
                          <wps:cNvSpPr/>
                          <wps:spPr>
                            <a:xfrm>
                              <a:off x="290160" y="335880"/>
                              <a:ext cx="399960" cy="392400"/>
                            </a:xfrm>
                            <a:prstGeom prst="triangle">
                              <a:avLst>
                                <a:gd name="adj" fmla="val 47847"/>
                              </a:avLst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" name="Shape 4"/>
                          <wps:cNvSpPr/>
                          <wps:spPr>
                            <a:xfrm>
                              <a:off x="164520" y="197640"/>
                              <a:ext cx="599400" cy="57708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Pr id="5" name="Shape 2"/>
                        <wps:cNvSpPr/>
                        <wps:spPr>
                          <a:xfrm>
                            <a:off x="412200" y="459720"/>
                            <a:ext cx="847800" cy="447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jc w:val="left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outline/>
                                  <w:color w:val="000000"/>
                                  <w:w w:val="50"/>
                                  <w:sz w:val="48"/>
                                  <w:szCs w:val="48"/>
                                  <w:lang w:val="zxx"/>
                                </w:rPr>
                                <w:t>КРИГА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281.5pt;margin-top:-142.75pt;width:99.2pt;height:71.45pt" coordorigin="5630,-2855" coordsize="1984,1429">
                <v:group id="shape_0" alt="DrawObject1" style="position:absolute;left:5630;top:-2855;width:1325;height:1325">
                  <v:shapetype id="_x0000_t5" coordsize="21600,21600" o:spt="5" adj="10800" path="m,21600l@0,l21600,21600xe">
                    <v:stroke joinstyle="miter"/>
                    <v:formulas>
                      <v:f eqn="val #0"/>
                      <v:f eqn="prod 1 @0 2"/>
                      <v:f eqn="sum @1 10800 0"/>
                    </v:formulas>
                    <v:path gradientshapeok="t" o:connecttype="rect" textboxrect="@1,10800,@2,21600"/>
                    <v:handles>
                      <v:h position="@0,0"/>
                    </v:handles>
                  </v:shapetype>
                  <v:shape id="shape_0" ID="Shape 1" path="l-2147483641,0l-2147483635,-2147483636xe" stroked="t" o:allowincell="f" style="position:absolute;left:5630;top:-2855;width:1324;height:1324;mso-wrap-style:none;v-text-anchor:middle" type="_x0000_t5">
                    <v:fill o:detectmouseclick="t" on="false"/>
                    <v:stroke color="black" joinstyle="round" endcap="flat"/>
                    <w10:wrap type="square"/>
                  </v:shape>
                  <v:shape id="shape_0" ID="Shape 3" path="l-2147483641,0l-2147483635,-2147483636xe" stroked="t" o:allowincell="f" style="position:absolute;left:6087;top:-2326;width:629;height:617;mso-wrap-style:none;v-text-anchor:middle" type="_x0000_t5">
                    <v:fill o:detectmouseclick="t" on="false"/>
                    <v:stroke color="black" joinstyle="round" endcap="flat"/>
                    <w10:wrap type="square"/>
                  </v:shape>
                  <v:shape id="shape_0" ID="Shape 4" path="l-2147483641,0l-2147483635,-2147483636xe" stroked="t" o:allowincell="f" style="position:absolute;left:5889;top:-2544;width:943;height:908;mso-wrap-style:none;v-text-anchor:middle" type="_x0000_t5">
                    <v:fill o:detectmouseclick="t" on="false"/>
                    <v:stroke color="black" joinstyle="round" endcap="flat"/>
                    <w10:wrap type="square"/>
                  </v:shape>
                </v:group>
                <v:oval id="shape_0" ID="Shape 2" path="l-2147483648,-2147483643l-2147483628,-2147483627l-2147483648,-2147483643l-2147483626,-2147483625xe" fillcolor="white" stroked="f" o:allowincell="f" style="position:absolute;left:6279;top:-2131;width:1334;height:704;mso-wrap-style:square;v-text-anchor:middle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outline/>
                            <w:color w:val="000000"/>
                            <w:w w:val="50"/>
                            <w:sz w:val="48"/>
                            <w:szCs w:val="48"/>
                            <w:lang w:val="zxx"/>
                          </w:rPr>
                          <w:t>КРИГА</w:t>
                        </w:r>
                      </w:p>
                    </w:txbxContent>
                  </v:textbox>
                  <w10:wrap type="square"/>
                </v:oval>
              </v:group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5840" w:h="12240"/>
          <w:pgMar w:left="1134" w:right="1116" w:gutter="0" w:header="1134" w:top="3145" w:footer="1134" w:bottom="2176"/>
          <w:pgNumType w:fmt="decimal"/>
          <w:cols w:num="2" w:equalWidth="false" w:sep="false">
            <w:col w:w="13590" w:space="0"/>
            <w:col w:w="0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  <mc:AlternateContent>
          <mc:Choice Requires="wps">
            <w:drawing>
              <wp:anchor behindDoc="0" distT="9525" distB="9525" distL="9525" distR="9525" simplePos="0" locked="0" layoutInCell="1" allowOverlap="1" relativeHeight="6">
                <wp:simplePos x="0" y="0"/>
                <wp:positionH relativeFrom="column">
                  <wp:posOffset>-5715</wp:posOffset>
                </wp:positionH>
                <wp:positionV relativeFrom="paragraph">
                  <wp:posOffset>3874135</wp:posOffset>
                </wp:positionV>
                <wp:extent cx="8643620" cy="12700"/>
                <wp:effectExtent l="9525" t="9525" r="9525" b="9525"/>
                <wp:wrapNone/>
                <wp:docPr id="10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43600" cy="12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305.05pt" to="680.1pt,306pt" ID="Horizontal line 2" stroked="t" o:allowincell="f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continuous"/>
      <w:pgSz w:orient="landscape" w:w="15840" w:h="12240"/>
      <w:pgMar w:left="1134" w:right="1116" w:gutter="0" w:header="1134" w:top="3145" w:footer="1134" w:bottom="2176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79000, м.  Львів.</w:t>
    </w:r>
  </w:p>
  <w:p>
    <w:pPr>
      <w:pStyle w:val="Footer"/>
      <w:jc w:val="center"/>
      <w:rPr/>
    </w:pPr>
    <w:r>
      <w:rPr/>
      <w:t>Вул. Центральна, 22</w:t>
    </w:r>
  </w:p>
  <w:p>
    <w:pPr>
      <w:pStyle w:val="Footer"/>
      <w:jc w:val="center"/>
      <w:rPr/>
    </w:pPr>
    <w:r>
      <w:rPr/>
      <w:t>тел. 97-00-00, факс97-99-99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79000, м.  Львів.</w:t>
    </w:r>
  </w:p>
  <w:p>
    <w:pPr>
      <w:pStyle w:val="Footer"/>
      <w:jc w:val="center"/>
      <w:rPr/>
    </w:pPr>
    <w:r>
      <w:rPr/>
      <w:t>Вул. Центральна, 22</w:t>
    </w:r>
  </w:p>
  <w:p>
    <w:pPr>
      <w:pStyle w:val="Footer"/>
      <w:jc w:val="center"/>
      <w:rPr/>
    </w:pPr>
    <w:r>
      <w:rPr/>
      <w:t>тел. 97-00-00, факс97-99-99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  <mc:AlternateContent>
        <mc:Choice Requires="wps">
          <w:drawing>
            <wp:anchor behindDoc="1" distT="0" distB="635" distL="635" distR="635" simplePos="0" locked="0" layoutInCell="1" allowOverlap="1" relativeHeight="3">
              <wp:simplePos x="0" y="0"/>
              <wp:positionH relativeFrom="column">
                <wp:posOffset>3070225</wp:posOffset>
              </wp:positionH>
              <wp:positionV relativeFrom="paragraph">
                <wp:posOffset>189865</wp:posOffset>
              </wp:positionV>
              <wp:extent cx="428625" cy="400050"/>
              <wp:effectExtent l="635" t="0" r="635" b="635"/>
              <wp:wrapNone/>
              <wp:docPr id="6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760" cy="39996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Shape 5" path="l-2147483648,-2147483643l-2147483628,-2147483627l-2147483648,-2147483643l-2147483626,-2147483625xe" fillcolor="white" stroked="f" o:allowincell="f" style="position:absolute;margin-left:241.75pt;margin-top:14.95pt;width:33.7pt;height:31.45pt;mso-wrap-style:none;v-text-anchor:middle">
              <v:fill o:detectmouseclick="t" type="solid" color2="black"/>
              <v:stroke color="#3465a4" joinstyle="round" endcap="flat"/>
              <w10:wrap type="none"/>
            </v:oval>
          </w:pict>
        </mc:Fallback>
      </mc:AlternateContent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mc:AlternateContent>
        <mc:Choice Requires="wps">
          <w:drawing>
            <wp:anchor behindDoc="1" distT="18415" distB="18415" distL="18415" distR="18415" simplePos="0" locked="0" layoutInCell="1" allowOverlap="1" relativeHeight="5">
              <wp:simplePos x="0" y="0"/>
              <wp:positionH relativeFrom="column">
                <wp:posOffset>-81915</wp:posOffset>
              </wp:positionH>
              <wp:positionV relativeFrom="paragraph">
                <wp:posOffset>339725</wp:posOffset>
              </wp:positionV>
              <wp:extent cx="8757920" cy="1905"/>
              <wp:effectExtent l="18415" t="18415" r="18415" b="18415"/>
              <wp:wrapNone/>
              <wp:docPr id="7" name="Horizont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8080" cy="1800"/>
                      </a:xfrm>
                      <a:prstGeom prst="line">
                        <a:avLst/>
                      </a:prstGeom>
                      <a:ln w="36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.45pt,26.75pt" to="683.1pt,26.85pt" ID="Horizontal line 1" stroked="t" o:allowincell="f" style="position:absolute">
              <v:stroke color="black" weight="3672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Times New Roman" w:hAnsi="Times New Roman"/>
        <w:b/>
        <w:bCs/>
        <w:sz w:val="32"/>
        <w:szCs w:val="32"/>
      </w:rPr>
      <w:t>ТОВАРИСТВО З ОБМЕЖЕНОЮ ВІДПОВІДАЛЬНІСТЮ “КРИГА”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  <mc:AlternateContent>
        <mc:Choice Requires="wps">
          <w:drawing>
            <wp:anchor behindDoc="1" distT="0" distB="635" distL="635" distR="635" simplePos="0" locked="0" layoutInCell="1" allowOverlap="1" relativeHeight="3">
              <wp:simplePos x="0" y="0"/>
              <wp:positionH relativeFrom="column">
                <wp:posOffset>3070225</wp:posOffset>
              </wp:positionH>
              <wp:positionV relativeFrom="paragraph">
                <wp:posOffset>189865</wp:posOffset>
              </wp:positionV>
              <wp:extent cx="428625" cy="400050"/>
              <wp:effectExtent l="635" t="0" r="635" b="635"/>
              <wp:wrapNone/>
              <wp:docPr id="8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760" cy="39996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Shape 5" path="l-2147483648,-2147483643l-2147483628,-2147483627l-2147483648,-2147483643l-2147483626,-2147483625xe" fillcolor="white" stroked="f" o:allowincell="f" style="position:absolute;margin-left:241.75pt;margin-top:14.95pt;width:33.7pt;height:31.45pt;mso-wrap-style:none;v-text-anchor:middle">
              <v:fill o:detectmouseclick="t" type="solid" color2="black"/>
              <v:stroke color="#3465a4" joinstyle="round" endcap="flat"/>
              <w10:wrap type="none"/>
            </v:oval>
          </w:pict>
        </mc:Fallback>
      </mc:AlternateContent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</w:r>
  </w:p>
  <w:p>
    <w:pPr>
      <w:pStyle w:val="Header"/>
      <w:jc w:val="center"/>
      <w:rPr>
        <w:rFonts w:ascii="Times New Roman" w:hAnsi="Times New Roman"/>
        <w:b/>
        <w:bCs/>
        <w:sz w:val="32"/>
        <w:szCs w:val="32"/>
      </w:rPr>
    </w:pPr>
    <w:r>
      <mc:AlternateContent>
        <mc:Choice Requires="wps">
          <w:drawing>
            <wp:anchor behindDoc="1" distT="18415" distB="18415" distL="18415" distR="18415" simplePos="0" locked="0" layoutInCell="1" allowOverlap="1" relativeHeight="5">
              <wp:simplePos x="0" y="0"/>
              <wp:positionH relativeFrom="column">
                <wp:posOffset>-81915</wp:posOffset>
              </wp:positionH>
              <wp:positionV relativeFrom="paragraph">
                <wp:posOffset>339725</wp:posOffset>
              </wp:positionV>
              <wp:extent cx="8757920" cy="1905"/>
              <wp:effectExtent l="18415" t="18415" r="18415" b="18415"/>
              <wp:wrapNone/>
              <wp:docPr id="9" name="Horizont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8080" cy="1800"/>
                      </a:xfrm>
                      <a:prstGeom prst="line">
                        <a:avLst/>
                      </a:prstGeom>
                      <a:ln w="36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.45pt,26.75pt" to="683.1pt,26.85pt" ID="Horizontal line 1" stroked="t" o:allowincell="f" style="position:absolute">
              <v:stroke color="black" weight="3672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Times New Roman" w:hAnsi="Times New Roman"/>
        <w:b/>
        <w:bCs/>
        <w:sz w:val="32"/>
        <w:szCs w:val="32"/>
      </w:rPr>
      <w:t>ТОВАРИСТВО З ОБМЕЖЕНОЮ ВІДПОВІДАЛЬНІСТЮ “КРИГА”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2"/>
        <w:szCs w:val="24"/>
        <w:lang w:val="zx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2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1"/>
    </w:pPr>
    <w:rPr>
      <w:b/>
      <w:i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sz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color w:val="808080"/>
      <w:sz w:val="28"/>
    </w:rPr>
  </w:style>
  <w:style w:type="character" w:styleId="Bullets">
    <w:name w:val="Bullets"/>
    <w:qFormat/>
    <w:rPr>
      <w:rFonts w:ascii="OpenSymbol" w:hAnsi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66</TotalTime>
  <Application>LibreOffice/24.2.5.2$Linux_X86_64 LibreOffice_project/420$Build-2</Application>
  <AppVersion>15.0000</AppVersion>
  <Pages>1</Pages>
  <Words>29</Words>
  <Characters>203</Characters>
  <CharactersWithSpaces>225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2024-10-05T18:02:05Z</dcterms:created>
  <dc:creator/>
  <dc:description/>
  <dc:language>en-US</dc:language>
  <cp:lastModifiedBy/>
  <dcterms:modified xsi:type="dcterms:W3CDTF">2024-10-06T17:18:02Z</dcterms:modified>
  <cp:revision>9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